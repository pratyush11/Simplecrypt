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484" w:rsidRDefault="008C7551">
      <w:pPr>
        <w:pStyle w:val="Title"/>
      </w:pPr>
      <w:r>
        <w:t>MID-TERM PROJECT REPORT</w:t>
      </w:r>
    </w:p>
    <w:p w:rsidR="00855982" w:rsidRPr="00855982" w:rsidRDefault="008C7551" w:rsidP="00855982">
      <w:pPr>
        <w:pStyle w:val="Heading1"/>
      </w:pPr>
      <w:r>
        <w:t>Introduction</w:t>
      </w:r>
    </w:p>
    <w:p w:rsidR="00855982" w:rsidRDefault="008C7551" w:rsidP="008C7551">
      <w:r>
        <w:t>The project is on a new counter mode cipher which comprises of</w:t>
      </w:r>
      <w:r w:rsidR="00C209DB">
        <w:t xml:space="preserve"> an encryption using</w:t>
      </w:r>
      <w:r>
        <w:t xml:space="preserve"> recurring stages of substitution and transposition </w:t>
      </w:r>
      <w:r w:rsidR="00C209DB">
        <w:t>with a 64</w:t>
      </w:r>
      <w:r>
        <w:t xml:space="preserve">-bit </w:t>
      </w:r>
      <w:r w:rsidR="00463B4B">
        <w:t xml:space="preserve">symmetric </w:t>
      </w:r>
      <w:r>
        <w:t>key. It will include a functional UI and will be able to encrypt/decrypt files of variable types.</w:t>
      </w:r>
    </w:p>
    <w:p w:rsidR="008C7551" w:rsidRDefault="008C7551" w:rsidP="008C7551"/>
    <w:p w:rsidR="008C7551" w:rsidRDefault="008C7551" w:rsidP="008C7551">
      <w:pPr>
        <w:pStyle w:val="Heading1"/>
      </w:pPr>
      <w:r>
        <w:t>Literature Survey</w:t>
      </w:r>
    </w:p>
    <w:p w:rsidR="008C7551" w:rsidRDefault="008C7551" w:rsidP="008C7551">
      <w:r>
        <w:t>The</w:t>
      </w:r>
      <w:r w:rsidR="00C209DB">
        <w:t xml:space="preserve"> encryption algorithm uses rounds of substitution and transposition</w:t>
      </w:r>
      <w:r w:rsidR="00463B4B">
        <w:t>.</w:t>
      </w:r>
      <w:r w:rsidR="00C209DB">
        <w:t xml:space="preserve"> The substitution cipher derives from a classic vig</w:t>
      </w:r>
      <w:r w:rsidR="00EF098F">
        <w:t>e</w:t>
      </w:r>
      <w:r w:rsidR="00C209DB">
        <w:t>nere cipher but has a twist in its implementation.</w:t>
      </w:r>
      <w:r w:rsidR="00463B4B">
        <w:t xml:space="preserve"> </w:t>
      </w:r>
      <w:r w:rsidR="00C209DB">
        <w:t>The transposition cipher does not have any classical roots but uses an array of indices generated using the key, and transposes the characters in the 64-bit block accordingly.</w:t>
      </w:r>
    </w:p>
    <w:p w:rsidR="00463B4B" w:rsidRDefault="00463B4B" w:rsidP="008C7551"/>
    <w:p w:rsidR="00463B4B" w:rsidRDefault="00463B4B" w:rsidP="00463B4B">
      <w:pPr>
        <w:pStyle w:val="Heading1"/>
      </w:pPr>
      <w:r>
        <w:t>Objectives</w:t>
      </w:r>
    </w:p>
    <w:p w:rsidR="00463B4B" w:rsidRDefault="00463B4B" w:rsidP="00463B4B">
      <w:r>
        <w:t>The objectives of the project include:</w:t>
      </w:r>
    </w:p>
    <w:p w:rsidR="00463B4B" w:rsidRDefault="00463B4B" w:rsidP="00463B4B">
      <w:pPr>
        <w:pStyle w:val="ListParagraph"/>
        <w:numPr>
          <w:ilvl w:val="0"/>
          <w:numId w:val="30"/>
        </w:numPr>
      </w:pPr>
      <w:r>
        <w:t>Encryption/Decryption using multiple stages of substitution and transposition.</w:t>
      </w:r>
    </w:p>
    <w:p w:rsidR="00463B4B" w:rsidRDefault="00463B4B" w:rsidP="00463B4B">
      <w:pPr>
        <w:pStyle w:val="ListParagraph"/>
        <w:numPr>
          <w:ilvl w:val="0"/>
          <w:numId w:val="30"/>
        </w:numPr>
      </w:pPr>
      <w:r>
        <w:t>Block chaining using counter mode.</w:t>
      </w:r>
    </w:p>
    <w:p w:rsidR="00463B4B" w:rsidRDefault="00463B4B" w:rsidP="00463B4B">
      <w:pPr>
        <w:pStyle w:val="ListParagraph"/>
        <w:numPr>
          <w:ilvl w:val="0"/>
          <w:numId w:val="30"/>
        </w:numPr>
      </w:pPr>
      <w:r>
        <w:t>Dispersion of relative frequencies of characters.</w:t>
      </w:r>
    </w:p>
    <w:p w:rsidR="00463B4B" w:rsidRDefault="00463B4B" w:rsidP="00463B4B">
      <w:pPr>
        <w:pStyle w:val="ListParagraph"/>
        <w:numPr>
          <w:ilvl w:val="0"/>
          <w:numId w:val="30"/>
        </w:numPr>
      </w:pPr>
      <w:r>
        <w:t>Dispersion of relative frequencies of digrams and trigrams.</w:t>
      </w:r>
    </w:p>
    <w:p w:rsidR="00463B4B" w:rsidRDefault="00463B4B" w:rsidP="00463B4B">
      <w:pPr>
        <w:pStyle w:val="ListParagraph"/>
        <w:numPr>
          <w:ilvl w:val="0"/>
          <w:numId w:val="30"/>
        </w:numPr>
      </w:pPr>
      <w:r>
        <w:t>Ability to handle files of various types.</w:t>
      </w:r>
    </w:p>
    <w:p w:rsidR="00463B4B" w:rsidRDefault="00463B4B" w:rsidP="00463B4B">
      <w:pPr>
        <w:pStyle w:val="ListParagraph"/>
        <w:numPr>
          <w:ilvl w:val="0"/>
          <w:numId w:val="30"/>
        </w:numPr>
      </w:pPr>
      <w:r>
        <w:t>Reasonable confusion and diffusion.</w:t>
      </w:r>
    </w:p>
    <w:p w:rsidR="00463B4B" w:rsidRDefault="00463B4B" w:rsidP="00463B4B"/>
    <w:p w:rsidR="00463B4B" w:rsidRDefault="00463B4B" w:rsidP="00463B4B">
      <w:pPr>
        <w:pStyle w:val="Heading1"/>
      </w:pPr>
      <w:r>
        <w:t>Methodology</w:t>
      </w:r>
    </w:p>
    <w:p w:rsidR="00463B4B" w:rsidRDefault="00463B4B" w:rsidP="008A684E">
      <w:pPr>
        <w:pStyle w:val="Heading2"/>
      </w:pPr>
      <w:r>
        <w:t>Substitution</w:t>
      </w:r>
      <w:r w:rsidR="00C209DB">
        <w:t xml:space="preserve"> cipher</w:t>
      </w:r>
    </w:p>
    <w:p w:rsidR="008A684E" w:rsidRDefault="00463B4B" w:rsidP="00D31488">
      <w:r>
        <w:t xml:space="preserve">The key and plaintext </w:t>
      </w:r>
      <w:r w:rsidR="00C209DB">
        <w:t>blocks are divided into 4</w:t>
      </w:r>
      <w:r>
        <w:t xml:space="preserve">-bit blocks. </w:t>
      </w:r>
      <w:r w:rsidR="008A684E">
        <w:t xml:space="preserve">The </w:t>
      </w:r>
      <w:r w:rsidR="00C209DB">
        <w:t>(2i</w:t>
      </w:r>
      <w:proofErr w:type="gramStart"/>
      <w:r w:rsidR="00C209DB">
        <w:t>)</w:t>
      </w:r>
      <w:r w:rsidR="00C209DB" w:rsidRPr="00EF098F">
        <w:rPr>
          <w:vertAlign w:val="superscript"/>
        </w:rPr>
        <w:t>th</w:t>
      </w:r>
      <w:proofErr w:type="gramEnd"/>
      <w:r w:rsidR="00C209DB">
        <w:t xml:space="preserve"> and (2i+1)</w:t>
      </w:r>
      <w:r w:rsidR="00C209DB" w:rsidRPr="00EF098F">
        <w:rPr>
          <w:vertAlign w:val="superscript"/>
        </w:rPr>
        <w:t>th</w:t>
      </w:r>
      <w:r w:rsidR="00C209DB">
        <w:t xml:space="preserve"> nibbles </w:t>
      </w:r>
      <w:r w:rsidR="008A684E">
        <w:t xml:space="preserve">of the key are added to the </w:t>
      </w:r>
      <w:r w:rsidR="00C209DB">
        <w:t>i</w:t>
      </w:r>
      <w:r w:rsidR="00C209DB" w:rsidRPr="00EF098F">
        <w:rPr>
          <w:vertAlign w:val="superscript"/>
        </w:rPr>
        <w:t>th</w:t>
      </w:r>
      <w:r w:rsidR="00C209DB">
        <w:t xml:space="preserve"> nibble</w:t>
      </w:r>
      <w:r w:rsidR="008A684E">
        <w:t xml:space="preserve"> of plaintext.</w:t>
      </w:r>
      <w:r w:rsidR="00C209DB">
        <w:t xml:space="preserve"> However, </w:t>
      </w:r>
      <w:r w:rsidR="00D31488">
        <w:t>after the 8</w:t>
      </w:r>
      <w:r w:rsidR="00D31488" w:rsidRPr="00D31488">
        <w:rPr>
          <w:vertAlign w:val="superscript"/>
        </w:rPr>
        <w:t>th</w:t>
      </w:r>
      <w:r w:rsidR="00D31488">
        <w:t xml:space="preserve"> nibble of plaintext, the 16</w:t>
      </w:r>
      <w:r w:rsidR="00D31488" w:rsidRPr="00D31488">
        <w:rPr>
          <w:vertAlign w:val="superscript"/>
        </w:rPr>
        <w:t>th</w:t>
      </w:r>
      <w:r w:rsidR="00D31488">
        <w:t xml:space="preserve"> nibble of the key will be exhausted</w:t>
      </w:r>
      <w:r w:rsidR="008A684E">
        <w:t>.</w:t>
      </w:r>
      <w:r w:rsidR="00D31488">
        <w:t xml:space="preserve"> To avoid reuse of the same nibble pairs of the key, the key is right circular shifted by 4 bits</w:t>
      </w:r>
      <w:r w:rsidR="008A684E">
        <w:t>.</w:t>
      </w:r>
      <w:r w:rsidR="00D31488">
        <w:t xml:space="preserve"> This gives a new key set of 64 bits which is used to encrypt the remaining 32 bits of the plaintext in the same fashion.</w:t>
      </w:r>
    </w:p>
    <w:p w:rsidR="00463B4B" w:rsidRDefault="008A684E" w:rsidP="008A684E">
      <w:pPr>
        <w:pStyle w:val="Heading2"/>
      </w:pPr>
      <w:r>
        <w:lastRenderedPageBreak/>
        <w:t>Transposition</w:t>
      </w:r>
      <w:r w:rsidR="00D31488">
        <w:t xml:space="preserve"> cipher</w:t>
      </w:r>
    </w:p>
    <w:p w:rsidR="008A684E" w:rsidRDefault="008A684E" w:rsidP="008A684E">
      <w:r>
        <w:t>An ar</w:t>
      </w:r>
      <w:r w:rsidR="00D31488">
        <w:t>ray of integers from 0 to 7</w:t>
      </w:r>
      <w:r>
        <w:t xml:space="preserve"> is taken. </w:t>
      </w:r>
      <w:r w:rsidR="00DD6EAE">
        <w:t xml:space="preserve">This array is then shuffled using the key to perform the shuffle. The reordered array provides the new order of indices of the bytes in the 64-bit block of plaintext. </w:t>
      </w:r>
    </w:p>
    <w:p w:rsidR="008A684E" w:rsidRDefault="008A684E" w:rsidP="008A684E"/>
    <w:p w:rsidR="008A684E" w:rsidRDefault="008A684E" w:rsidP="008A684E">
      <w:r>
        <w:t>This substitution and transposition process is carried out in 10 repeating stages</w:t>
      </w:r>
      <w:r w:rsidR="00DD6EAE">
        <w:t xml:space="preserve"> using a key and a changing numeric counter</w:t>
      </w:r>
      <w:r>
        <w:t>.</w:t>
      </w:r>
    </w:p>
    <w:p w:rsidR="008A684E" w:rsidRDefault="008A684E" w:rsidP="008A684E"/>
    <w:p w:rsidR="008A684E" w:rsidRPr="008A684E" w:rsidRDefault="00E01C2F" w:rsidP="008A684E">
      <w:pPr>
        <w:pStyle w:val="Heading1"/>
      </w:pPr>
      <w:r>
        <w:t>Work Done So Far</w:t>
      </w:r>
    </w:p>
    <w:p w:rsidR="00463B4B" w:rsidRDefault="00E01C2F" w:rsidP="00E01C2F">
      <w:r>
        <w:t>Encryption part of the cipher is completed and operational. The program takes an input text file, parses it and encrypts it</w:t>
      </w:r>
      <w:r w:rsidR="00DD6EAE">
        <w:t xml:space="preserve"> using the substitution and transposition cipher techniques</w:t>
      </w:r>
      <w:r>
        <w:t>.</w:t>
      </w:r>
    </w:p>
    <w:p w:rsidR="00E01C2F" w:rsidRDefault="00E01C2F" w:rsidP="00E01C2F">
      <w:r>
        <w:t>Relative frequency analysis using some plaintext-cipher</w:t>
      </w:r>
      <w:r w:rsidR="00DD6EAE">
        <w:t xml:space="preserve"> </w:t>
      </w:r>
      <w:r>
        <w:t xml:space="preserve">text pairs </w:t>
      </w:r>
      <w:r w:rsidR="00DD6EAE">
        <w:t xml:space="preserve">has </w:t>
      </w:r>
      <w:r>
        <w:t>also</w:t>
      </w:r>
      <w:r w:rsidR="00DD6EAE">
        <w:t xml:space="preserve"> been</w:t>
      </w:r>
      <w:r>
        <w:t xml:space="preserve"> done.</w:t>
      </w:r>
    </w:p>
    <w:p w:rsidR="00E01C2F" w:rsidRDefault="00E01C2F" w:rsidP="00E01C2F"/>
    <w:p w:rsidR="00E01C2F" w:rsidRDefault="00E01C2F" w:rsidP="00E01C2F">
      <w:pPr>
        <w:pStyle w:val="Heading1"/>
      </w:pPr>
      <w:r>
        <w:t>Results</w:t>
      </w:r>
    </w:p>
    <w:p w:rsidR="00094676" w:rsidRDefault="00E01C2F" w:rsidP="00E01C2F">
      <w:r>
        <w:t>For the plaintext:</w:t>
      </w:r>
      <w:r w:rsidR="00094676">
        <w:t xml:space="preserve"> </w:t>
      </w:r>
      <w:r>
        <w:t xml:space="preserve"> </w:t>
      </w:r>
      <w:r w:rsidR="00271ADE" w:rsidRPr="00271ADE">
        <w:t>FitAR0^,exol(</w:t>
      </w:r>
      <w:proofErr w:type="spellStart"/>
      <w:r w:rsidR="00271ADE" w:rsidRPr="00271ADE">
        <w:t>pOo</w:t>
      </w:r>
      <w:proofErr w:type="spellEnd"/>
      <w:r w:rsidR="00271ADE" w:rsidRPr="00271ADE">
        <w:t>(</w:t>
      </w:r>
      <w:proofErr w:type="gramStart"/>
      <w:r w:rsidR="00271ADE" w:rsidRPr="00271ADE">
        <w:t>.=</w:t>
      </w:r>
      <w:proofErr w:type="spellStart"/>
      <w:proofErr w:type="gramEnd"/>
      <w:r w:rsidR="00271ADE" w:rsidRPr="00271ADE">
        <w:t>w_CaFpLnP</w:t>
      </w:r>
      <w:proofErr w:type="spellEnd"/>
      <w:r w:rsidR="00271ADE" w:rsidRPr="00271ADE">
        <w:t>&gt;t't7^+MWDg9;0$tU%]:Lswf&amp;1+GKB78za=</w:t>
      </w:r>
    </w:p>
    <w:p w:rsidR="00E01C2F" w:rsidRDefault="00094676" w:rsidP="00E01C2F">
      <w:r>
        <w:t>Using the key: abcdefgh</w:t>
      </w:r>
    </w:p>
    <w:p w:rsidR="00E01C2F" w:rsidRDefault="00E01C2F" w:rsidP="00BF5F57">
      <w:r>
        <w:t>The cipher results in the following cipher</w:t>
      </w:r>
      <w:r w:rsidR="00EF098F">
        <w:t xml:space="preserve"> </w:t>
      </w:r>
      <w:r>
        <w:t>text:</w:t>
      </w:r>
      <w:r w:rsidR="00094676">
        <w:t xml:space="preserve"> </w:t>
      </w:r>
      <w:r w:rsidR="00BF5F57" w:rsidRPr="00BF5F57">
        <w:t>ÞÉ€PÛÄI»‰ŠÝ¹yI‹³ØÚÏƒÜÎŸPüÎÞ¬vié</w:t>
      </w:r>
      <w:r w:rsidR="00BF5F57" w:rsidRPr="00BF5F57">
        <w:rPr>
          <w:rFonts w:ascii="Calibri" w:hAnsi="Calibri" w:cs="Calibri"/>
        </w:rPr>
        <w:t>“ª</w:t>
      </w:r>
      <w:proofErr w:type="gramStart"/>
      <w:r w:rsidR="00BF5F57" w:rsidRPr="00BF5F57">
        <w:t>)5Q</w:t>
      </w:r>
      <w:proofErr w:type="gramEnd"/>
      <w:r w:rsidR="00BF5F57" w:rsidRPr="00BF5F57">
        <w:t>"~</w:t>
      </w:r>
      <w:r w:rsidR="00BF5F57" w:rsidRPr="00BF5F57">
        <w:rPr>
          <w:rFonts w:ascii="Calibri" w:hAnsi="Calibri" w:cs="Calibri"/>
        </w:rPr>
        <w:t></w:t>
      </w:r>
      <w:r w:rsidR="00BF5F57" w:rsidRPr="00BF5F57">
        <w:t>)W</w:t>
      </w:r>
      <w:r w:rsidR="00BF5F57" w:rsidRPr="00BF5F57">
        <w:t/>
      </w:r>
      <w:r w:rsidR="00BF5F57" w:rsidRPr="00BF5F57">
        <w:rPr>
          <w:rFonts w:ascii="Calibri" w:hAnsi="Calibri" w:cs="Calibri"/>
        </w:rPr>
        <w:t>¡</w:t>
      </w:r>
      <w:proofErr w:type="spellStart"/>
      <w:r w:rsidR="00BF5F57" w:rsidRPr="00BF5F57">
        <w:t>eF</w:t>
      </w:r>
      <w:r w:rsidR="00BF5F57" w:rsidRPr="00BF5F57">
        <w:rPr>
          <w:rFonts w:ascii="Calibri" w:hAnsi="Calibri" w:cs="Calibri"/>
        </w:rPr>
        <w:t>â</w:t>
      </w:r>
      <w:r w:rsidR="00BF5F57" w:rsidRPr="00BF5F57">
        <w:t>T</w:t>
      </w:r>
      <w:r w:rsidR="00BF5F57" w:rsidRPr="00BF5F57">
        <w:rPr>
          <w:rFonts w:ascii="Calibri" w:hAnsi="Calibri" w:cs="Calibri"/>
        </w:rPr>
        <w:t>Ô</w:t>
      </w:r>
      <w:r w:rsidR="00BF5F57" w:rsidRPr="00BF5F57">
        <w:t>G</w:t>
      </w:r>
      <w:r w:rsidR="00BF5F57" w:rsidRPr="00BF5F57">
        <w:rPr>
          <w:rFonts w:ascii="Calibri" w:hAnsi="Calibri" w:cs="Calibri"/>
        </w:rPr>
        <w:t>œêà</w:t>
      </w:r>
      <w:proofErr w:type="spellEnd"/>
      <w:r w:rsidR="00BF5F57" w:rsidRPr="00BF5F57">
        <w:rPr>
          <w:rFonts w:ascii="Calibri" w:hAnsi="Calibri" w:cs="Calibri"/>
        </w:rPr>
        <w:t>‹</w:t>
      </w:r>
    </w:p>
    <w:p w:rsidR="00E01C2F" w:rsidRDefault="00E01C2F" w:rsidP="00E01C2F"/>
    <w:p w:rsidR="00094676" w:rsidRDefault="00094676" w:rsidP="00E01C2F">
      <w:pPr>
        <w:pStyle w:val="Heading1"/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</w:pPr>
    </w:p>
    <w:p w:rsidR="00E01C2F" w:rsidRDefault="00E01C2F" w:rsidP="00E01C2F">
      <w:pPr>
        <w:pStyle w:val="Heading1"/>
      </w:pPr>
      <w:r>
        <w:t>Work Remaining</w:t>
      </w:r>
    </w:p>
    <w:p w:rsidR="00E01C2F" w:rsidRDefault="00E01C2F" w:rsidP="00E01C2F">
      <w:r>
        <w:t>Decryption stage of the cipher, ability to handle various file</w:t>
      </w:r>
      <w:r w:rsidR="00EF098F">
        <w:t xml:space="preserve"> </w:t>
      </w:r>
      <w:r>
        <w:t>types and a minimal GUI to be worked on further.</w:t>
      </w:r>
    </w:p>
    <w:p w:rsidR="00E01C2F" w:rsidRDefault="00E01C2F" w:rsidP="00E01C2F"/>
    <w:p w:rsidR="00E01C2F" w:rsidRDefault="00E01C2F" w:rsidP="00E01C2F">
      <w:pPr>
        <w:pStyle w:val="Heading1"/>
      </w:pPr>
      <w:r>
        <w:t>Conclusions</w:t>
      </w:r>
    </w:p>
    <w:p w:rsidR="00E01C2F" w:rsidRDefault="00E01C2F" w:rsidP="00E01C2F">
      <w:r>
        <w:t xml:space="preserve">Relative frequencies of characters in the plaintext: </w:t>
      </w:r>
    </w:p>
    <w:p w:rsidR="00E01C2F" w:rsidRDefault="00BF5F57" w:rsidP="00E01C2F">
      <w:r>
        <w:rPr>
          <w:noProof/>
          <w:lang w:eastAsia="en-US"/>
        </w:rPr>
        <w:lastRenderedPageBreak/>
        <w:drawing>
          <wp:inline distT="0" distB="0" distL="0" distR="0" wp14:anchorId="46BF3953">
            <wp:extent cx="4584700" cy="27559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D6139" w:rsidRDefault="00E01C2F" w:rsidP="00E01C2F">
      <w:r>
        <w:t>Relative frequencies of characters in the cipher</w:t>
      </w:r>
      <w:r w:rsidR="00EF098F">
        <w:t xml:space="preserve"> </w:t>
      </w:r>
      <w:r>
        <w:t xml:space="preserve">text: </w:t>
      </w:r>
    </w:p>
    <w:p w:rsidR="008D6139" w:rsidRDefault="008D6139" w:rsidP="00E01C2F">
      <w:bookmarkStart w:id="0" w:name="_GoBack"/>
      <w:bookmarkEnd w:id="0"/>
    </w:p>
    <w:p w:rsidR="008D6139" w:rsidRDefault="008D6139" w:rsidP="00E01C2F">
      <w:r>
        <w:rPr>
          <w:noProof/>
          <w:lang w:eastAsia="en-US"/>
        </w:rPr>
        <w:drawing>
          <wp:inline distT="0" distB="0" distL="0" distR="0" wp14:anchorId="3B24BA8A">
            <wp:extent cx="4584700" cy="27559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D6139" w:rsidRDefault="008D6139" w:rsidP="00E01C2F"/>
    <w:p w:rsidR="00E01C2F" w:rsidRDefault="00E01C2F" w:rsidP="00E01C2F"/>
    <w:p w:rsidR="00E01C2F" w:rsidRDefault="00E01C2F" w:rsidP="00E01C2F">
      <w:pPr>
        <w:pStyle w:val="Heading1"/>
      </w:pPr>
      <w:r>
        <w:t>References</w:t>
      </w:r>
    </w:p>
    <w:p w:rsidR="00E01C2F" w:rsidRDefault="00684753" w:rsidP="00E01C2F">
      <w:pPr>
        <w:pStyle w:val="ListParagraph"/>
        <w:numPr>
          <w:ilvl w:val="0"/>
          <w:numId w:val="31"/>
        </w:numPr>
      </w:pPr>
      <w:hyperlink r:id="rId12" w:history="1">
        <w:r w:rsidR="00E01C2F" w:rsidRPr="0002060C">
          <w:rPr>
            <w:rStyle w:val="Hyperlink"/>
          </w:rPr>
          <w:t>http://www.dcode.fr/frequency-analysis</w:t>
        </w:r>
      </w:hyperlink>
    </w:p>
    <w:p w:rsidR="00E01C2F" w:rsidRPr="00EF098F" w:rsidRDefault="00684753" w:rsidP="00FA6391">
      <w:pPr>
        <w:pStyle w:val="ListParagraph"/>
        <w:numPr>
          <w:ilvl w:val="0"/>
          <w:numId w:val="31"/>
        </w:numPr>
        <w:rPr>
          <w:rStyle w:val="Hyperlink"/>
          <w:color w:val="auto"/>
          <w:u w:val="none"/>
        </w:rPr>
      </w:pPr>
      <w:hyperlink r:id="rId13" w:history="1">
        <w:r w:rsidR="00E01C2F" w:rsidRPr="0002060C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http://randomtextgenerator.com/</w:t>
        </w:r>
      </w:hyperlink>
    </w:p>
    <w:p w:rsidR="00EF098F" w:rsidRDefault="00684753" w:rsidP="00EF098F">
      <w:pPr>
        <w:pStyle w:val="ListParagraph"/>
        <w:numPr>
          <w:ilvl w:val="0"/>
          <w:numId w:val="31"/>
        </w:numPr>
      </w:pPr>
      <w:hyperlink r:id="rId14" w:history="1">
        <w:r w:rsidR="00EF098F" w:rsidRPr="004542EB">
          <w:rPr>
            <w:rStyle w:val="Hyperlink"/>
          </w:rPr>
          <w:t>http://stackoverflow.com/</w:t>
        </w:r>
      </w:hyperlink>
    </w:p>
    <w:p w:rsidR="00EF098F" w:rsidRPr="00E01C2F" w:rsidRDefault="00684753" w:rsidP="00EF098F">
      <w:pPr>
        <w:pStyle w:val="ListParagraph"/>
        <w:numPr>
          <w:ilvl w:val="0"/>
          <w:numId w:val="31"/>
        </w:numPr>
      </w:pPr>
      <w:hyperlink r:id="rId15" w:history="1">
        <w:r w:rsidR="00EF098F" w:rsidRPr="004542EB">
          <w:rPr>
            <w:rStyle w:val="Hyperlink"/>
          </w:rPr>
          <w:t>http://www.geeksforgeeks.org/</w:t>
        </w:r>
      </w:hyperlink>
      <w:r w:rsidR="00EF098F">
        <w:t xml:space="preserve"> </w:t>
      </w:r>
    </w:p>
    <w:sectPr w:rsidR="00EF098F" w:rsidRPr="00E01C2F" w:rsidSect="00855982"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753" w:rsidRDefault="00684753" w:rsidP="00855982">
      <w:pPr>
        <w:spacing w:after="0" w:line="240" w:lineRule="auto"/>
      </w:pPr>
      <w:r>
        <w:separator/>
      </w:r>
    </w:p>
  </w:endnote>
  <w:endnote w:type="continuationSeparator" w:id="0">
    <w:p w:rsidR="00684753" w:rsidRDefault="00684753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613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753" w:rsidRDefault="00684753" w:rsidP="00855982">
      <w:pPr>
        <w:spacing w:after="0" w:line="240" w:lineRule="auto"/>
      </w:pPr>
      <w:r>
        <w:separator/>
      </w:r>
    </w:p>
  </w:footnote>
  <w:footnote w:type="continuationSeparator" w:id="0">
    <w:p w:rsidR="00684753" w:rsidRDefault="00684753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67FE58BF"/>
    <w:multiLevelType w:val="hybridMultilevel"/>
    <w:tmpl w:val="C55E6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1379D8"/>
    <w:multiLevelType w:val="hybridMultilevel"/>
    <w:tmpl w:val="63CC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  <w:num w:numId="30">
    <w:abstractNumId w:val="19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551"/>
    <w:rsid w:val="00094676"/>
    <w:rsid w:val="001C74A9"/>
    <w:rsid w:val="001D4362"/>
    <w:rsid w:val="00270DCA"/>
    <w:rsid w:val="00271ADE"/>
    <w:rsid w:val="00286F79"/>
    <w:rsid w:val="00463B4B"/>
    <w:rsid w:val="00684753"/>
    <w:rsid w:val="007833A7"/>
    <w:rsid w:val="00855982"/>
    <w:rsid w:val="008A684E"/>
    <w:rsid w:val="008C7551"/>
    <w:rsid w:val="008D6139"/>
    <w:rsid w:val="00A10484"/>
    <w:rsid w:val="00A178AE"/>
    <w:rsid w:val="00BF5F57"/>
    <w:rsid w:val="00C209DB"/>
    <w:rsid w:val="00D31488"/>
    <w:rsid w:val="00DA04F4"/>
    <w:rsid w:val="00DD6EAE"/>
    <w:rsid w:val="00E01C2F"/>
    <w:rsid w:val="00EF098F"/>
    <w:rsid w:val="00FA6391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73192-E4D9-4D32-BEED-C5729ECE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463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randomtextgenerator.com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dcode.fr/frequency-analysi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://www.geeksforgeeks.org/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stackoverflow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E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133</TotalTime>
  <Pages>3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MAHE</dc:creator>
  <cp:lastModifiedBy>Pratyush Kumar</cp:lastModifiedBy>
  <cp:revision>7</cp:revision>
  <dcterms:created xsi:type="dcterms:W3CDTF">2017-03-06T18:23:00Z</dcterms:created>
  <dcterms:modified xsi:type="dcterms:W3CDTF">2017-03-07T00:50:00Z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